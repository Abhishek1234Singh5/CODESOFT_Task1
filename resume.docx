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ABB" w:rsidRDefault="00606365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737CE38488AB492D9EB50E92DD1131FE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4F566F">
            <w:t>243,F-Block</w:t>
          </w:r>
        </w:sdtContent>
      </w:sdt>
    </w:p>
    <w:sdt>
      <w:sdtPr>
        <w:alias w:val="Category"/>
        <w:tag w:val=""/>
        <w:id w:val="1543715586"/>
        <w:placeholder>
          <w:docPart w:val="C5A87A5B692D48E685666D79AEC9BDC8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4F0ABB" w:rsidRDefault="004F566F">
          <w:pPr>
            <w:pStyle w:val="ContactInfo"/>
          </w:pPr>
          <w:r>
            <w:t>Panki,</w:t>
          </w:r>
        </w:p>
      </w:sdtContent>
    </w:sdt>
    <w:p w:rsidR="004F0ABB" w:rsidRDefault="004F566F" w:rsidP="004F566F">
      <w:pPr>
        <w:pStyle w:val="ContactInfo"/>
      </w:pPr>
      <w:r>
        <w:t>Kanpur</w:t>
      </w:r>
    </w:p>
    <w:sdt>
      <w:sdtPr>
        <w:rPr>
          <w:rStyle w:val="Emphasis"/>
        </w:rPr>
        <w:alias w:val="Email"/>
        <w:tag w:val=""/>
        <w:id w:val="1889536063"/>
        <w:placeholder>
          <w:docPart w:val="094F7C73DE684B00A26EB52DF044AEE9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:rsidR="004F0ABB" w:rsidRDefault="004F566F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abhishek1234singh5@gmail.com</w:t>
          </w:r>
        </w:p>
      </w:sdtContent>
    </w:sdt>
    <w:p w:rsidR="004F0ABB" w:rsidRDefault="00606365">
      <w:pPr>
        <w:pStyle w:val="Name"/>
      </w:pPr>
      <w:sdt>
        <w:sdtPr>
          <w:alias w:val="Your Name"/>
          <w:tag w:val=""/>
          <w:id w:val="1197042864"/>
          <w:placeholder>
            <w:docPart w:val="0650FEAB34BD44E8A0FBA63EE1F234C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4F566F">
            <w:t>abhishek singh</w:t>
          </w:r>
        </w:sdtContent>
      </w:sdt>
    </w:p>
    <w:tbl>
      <w:tblPr>
        <w:tblStyle w:val="ResumeTable"/>
        <w:tblW w:w="5000" w:type="pct"/>
        <w:tblLook w:val="04A0"/>
      </w:tblPr>
      <w:tblGrid>
        <w:gridCol w:w="1579"/>
        <w:gridCol w:w="671"/>
        <w:gridCol w:w="7830"/>
      </w:tblGrid>
      <w:tr w:rsidR="004F0ABB" w:rsidTr="00174746">
        <w:tc>
          <w:tcPr>
            <w:tcW w:w="1579" w:type="dxa"/>
          </w:tcPr>
          <w:p w:rsidR="004F0ABB" w:rsidRDefault="00AC1255">
            <w:pPr>
              <w:pStyle w:val="Heading1"/>
            </w:pPr>
            <w:r>
              <w:t>Objective</w:t>
            </w:r>
          </w:p>
        </w:tc>
        <w:tc>
          <w:tcPr>
            <w:tcW w:w="671" w:type="dxa"/>
          </w:tcPr>
          <w:p w:rsidR="004F0ABB" w:rsidRDefault="004F0ABB"/>
        </w:tc>
        <w:tc>
          <w:tcPr>
            <w:tcW w:w="7830" w:type="dxa"/>
          </w:tcPr>
          <w:p w:rsidR="004F566F" w:rsidRDefault="004F566F" w:rsidP="004F566F">
            <w:pPr>
              <w:pStyle w:val="ResumeText"/>
            </w:pPr>
            <w:r>
              <w:t>Having knowledge about HTML for creating the web pages on the given content,</w:t>
            </w:r>
          </w:p>
          <w:p w:rsidR="004F0ABB" w:rsidRDefault="004F566F" w:rsidP="004F566F">
            <w:pPr>
              <w:pStyle w:val="ResumeText"/>
            </w:pPr>
            <w:r>
              <w:t>To enhance the attraction of web page there is strong command on CSS (Cascading Style Sheets).</w:t>
            </w:r>
          </w:p>
        </w:tc>
      </w:tr>
      <w:tr w:rsidR="004F0ABB" w:rsidTr="00174746">
        <w:tc>
          <w:tcPr>
            <w:tcW w:w="1579" w:type="dxa"/>
          </w:tcPr>
          <w:p w:rsidR="004F0ABB" w:rsidRDefault="004F566F" w:rsidP="004F566F">
            <w:pPr>
              <w:pStyle w:val="Heading1"/>
              <w:jc w:val="center"/>
            </w:pPr>
            <w:r>
              <w:t>Technical Skills</w:t>
            </w:r>
          </w:p>
        </w:tc>
        <w:tc>
          <w:tcPr>
            <w:tcW w:w="671" w:type="dxa"/>
          </w:tcPr>
          <w:p w:rsidR="004F0ABB" w:rsidRDefault="004F0ABB" w:rsidP="004F566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830" w:type="dxa"/>
          </w:tcPr>
          <w:p w:rsidR="004F0ABB" w:rsidRDefault="004F566F" w:rsidP="004F566F">
            <w:pPr>
              <w:pStyle w:val="ResumeText"/>
              <w:numPr>
                <w:ilvl w:val="0"/>
                <w:numId w:val="2"/>
              </w:numPr>
            </w:pPr>
            <w:r>
              <w:t>C</w:t>
            </w:r>
          </w:p>
          <w:p w:rsidR="004F566F" w:rsidRDefault="004F566F" w:rsidP="004F566F">
            <w:pPr>
              <w:pStyle w:val="ResumeText"/>
              <w:numPr>
                <w:ilvl w:val="0"/>
                <w:numId w:val="2"/>
              </w:numPr>
            </w:pPr>
            <w:r>
              <w:t>C++</w:t>
            </w:r>
          </w:p>
          <w:p w:rsidR="004F566F" w:rsidRDefault="004F566F" w:rsidP="004F566F">
            <w:pPr>
              <w:pStyle w:val="ResumeText"/>
              <w:numPr>
                <w:ilvl w:val="0"/>
                <w:numId w:val="2"/>
              </w:numPr>
            </w:pPr>
            <w:r>
              <w:t>Python</w:t>
            </w:r>
          </w:p>
          <w:p w:rsidR="009F12DE" w:rsidRDefault="009F12DE" w:rsidP="004F566F">
            <w:pPr>
              <w:pStyle w:val="ResumeText"/>
              <w:numPr>
                <w:ilvl w:val="0"/>
                <w:numId w:val="2"/>
              </w:numPr>
            </w:pPr>
            <w:r>
              <w:t>HTML</w:t>
            </w:r>
          </w:p>
          <w:p w:rsidR="009F12DE" w:rsidRDefault="009F12DE" w:rsidP="004F566F">
            <w:pPr>
              <w:pStyle w:val="ResumeText"/>
              <w:numPr>
                <w:ilvl w:val="0"/>
                <w:numId w:val="2"/>
              </w:numPr>
            </w:pPr>
            <w:r>
              <w:t>CSS</w:t>
            </w:r>
          </w:p>
          <w:p w:rsidR="009F12DE" w:rsidRDefault="009F12DE" w:rsidP="004F566F">
            <w:pPr>
              <w:pStyle w:val="ResumeText"/>
              <w:numPr>
                <w:ilvl w:val="0"/>
                <w:numId w:val="2"/>
              </w:numPr>
            </w:pPr>
            <w:r>
              <w:t>Javascript</w:t>
            </w:r>
          </w:p>
        </w:tc>
      </w:tr>
      <w:tr w:rsidR="004F0ABB" w:rsidTr="00174746">
        <w:tc>
          <w:tcPr>
            <w:tcW w:w="1579" w:type="dxa"/>
          </w:tcPr>
          <w:p w:rsidR="004F0ABB" w:rsidRDefault="00AC1255">
            <w:pPr>
              <w:pStyle w:val="Heading1"/>
            </w:pPr>
            <w:r>
              <w:t>Education</w:t>
            </w:r>
          </w:p>
        </w:tc>
        <w:tc>
          <w:tcPr>
            <w:tcW w:w="671" w:type="dxa"/>
          </w:tcPr>
          <w:p w:rsidR="004F0ABB" w:rsidRDefault="004F0ABB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691765356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126388115"/>
                  <w:placeholder>
                    <w:docPart w:val="865286CDC1214F7D9857E0661A4C8030"/>
                  </w:placeholder>
                </w:sdt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id w:val="1102070819"/>
                    </w:sdt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</w:rPr>
                          <w:id w:val="1318835099"/>
                          <w:placeholder>
                            <w:docPart w:val="04CC79C39DFE44819383FE1453800ADB"/>
                          </w:placeholder>
                        </w:sdtPr>
                        <w:sdtContent>
                          <w:p w:rsidR="004F566F" w:rsidRDefault="00174746" w:rsidP="004F566F">
                            <w:pPr>
                              <w:pStyle w:val="Heading2"/>
                            </w:pPr>
                            <w:r>
                              <w:t>DR. C.v. raman inter college</w:t>
                            </w:r>
                            <w:r w:rsidR="004F566F">
                              <w:t>(</w:t>
                            </w:r>
                            <w:r>
                              <w:t>up</w:t>
                            </w:r>
                            <w:r w:rsidR="004F566F">
                              <w:t>-board)</w:t>
                            </w:r>
                          </w:p>
                          <w:p w:rsidR="004F566F" w:rsidRDefault="004F566F" w:rsidP="004F566F">
                            <w:r>
                              <w:t>I had completed my 10</w:t>
                            </w:r>
                            <w:r w:rsidRPr="0047330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>&amp; 12</w:t>
                            </w:r>
                            <w:r w:rsidRPr="0047330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from this school. In 10</w:t>
                            </w:r>
                            <w:r w:rsidRPr="0047330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standard I got </w:t>
                            </w:r>
                            <w:r w:rsidR="00174746">
                              <w:t>76.11</w:t>
                            </w:r>
                            <w:r>
                              <w:t>% and in 12</w:t>
                            </w:r>
                            <w:r w:rsidRPr="0047330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standard I got  with</w:t>
                            </w:r>
                            <w:r w:rsidR="00174746">
                              <w:t xml:space="preserve"> 73.4%</w:t>
                            </w:r>
                            <w:r>
                              <w:t xml:space="preserve"> science stream (</w:t>
                            </w:r>
                            <w:r w:rsidRPr="00473307">
                              <w:rPr>
                                <w:b/>
                                <w:bCs/>
                              </w:rPr>
                              <w:t>PCM</w:t>
                            </w:r>
                            <w:r>
                              <w:t>).</w:t>
                            </w:r>
                          </w:p>
                          <w:p w:rsidR="004F566F" w:rsidRDefault="004F566F" w:rsidP="004F566F">
                            <w:r>
                              <w:t>Passing year of 10</w:t>
                            </w:r>
                            <w:r w:rsidRPr="0047330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standard is </w:t>
                            </w:r>
                            <w:r w:rsidRPr="00473307">
                              <w:rPr>
                                <w:b/>
                                <w:bCs/>
                              </w:rPr>
                              <w:t>2019</w:t>
                            </w:r>
                            <w:r>
                              <w:t>.</w:t>
                            </w:r>
                          </w:p>
                          <w:p w:rsidR="004F566F" w:rsidRDefault="004F566F" w:rsidP="004F566F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>Passing year of 12</w:t>
                            </w:r>
                            <w:r w:rsidRPr="0047330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standard is </w:t>
                            </w:r>
                            <w:r w:rsidRPr="00473307">
                              <w:rPr>
                                <w:b/>
                                <w:bCs/>
                              </w:rPr>
                              <w:t>2021</w:t>
                            </w:r>
                            <w:r>
                              <w:t>.</w:t>
                            </w:r>
                          </w:p>
                        </w:sdtContent>
                      </w:sdt>
                    </w:sdtContent>
                  </w:sdt>
                  <w:p w:rsidR="004F0ABB" w:rsidRDefault="00606365"/>
                </w:sdtContent>
              </w:sdt>
            </w:sdtContent>
          </w:sdt>
        </w:tc>
      </w:tr>
      <w:tr w:rsidR="004F0ABB" w:rsidTr="00174746">
        <w:tc>
          <w:tcPr>
            <w:tcW w:w="1579" w:type="dxa"/>
          </w:tcPr>
          <w:p w:rsidR="004F0ABB" w:rsidRDefault="00174746">
            <w:pPr>
              <w:pStyle w:val="Heading1"/>
            </w:pPr>
            <w:r>
              <w:t>graduation</w:t>
            </w:r>
          </w:p>
        </w:tc>
        <w:tc>
          <w:tcPr>
            <w:tcW w:w="671" w:type="dxa"/>
          </w:tcPr>
          <w:p w:rsidR="004F0ABB" w:rsidRDefault="004F0ABB"/>
        </w:tc>
        <w:tc>
          <w:tcPr>
            <w:tcW w:w="7830" w:type="dxa"/>
          </w:tcPr>
          <w:p w:rsidR="00174746" w:rsidRDefault="00174746" w:rsidP="00174746">
            <w:pPr>
              <w:pStyle w:val="ResumeText"/>
            </w:pPr>
            <w:r>
              <w:t>I am doing B.Tech/B.E. with Computer Science stream in Kanpur Institute Of Technology . My current SGPA is 6.82.</w:t>
            </w:r>
          </w:p>
          <w:p w:rsidR="004F0ABB" w:rsidRPr="00174746" w:rsidRDefault="00174746" w:rsidP="00174746">
            <w:pPr>
              <w:pStyle w:val="ResumeText"/>
              <w:rPr>
                <w:b/>
                <w:bCs/>
              </w:rPr>
            </w:pPr>
            <w:r w:rsidRPr="00174746">
              <w:rPr>
                <w:b/>
                <w:bCs/>
              </w:rPr>
              <w:t>Passing year-2025</w:t>
            </w:r>
          </w:p>
        </w:tc>
      </w:tr>
      <w:tr w:rsidR="004F0ABB" w:rsidTr="00174746">
        <w:tc>
          <w:tcPr>
            <w:tcW w:w="1579" w:type="dxa"/>
          </w:tcPr>
          <w:p w:rsidR="004F0ABB" w:rsidRDefault="00174746">
            <w:pPr>
              <w:pStyle w:val="Heading1"/>
            </w:pPr>
            <w:r>
              <w:t>personal detail</w:t>
            </w:r>
          </w:p>
        </w:tc>
        <w:tc>
          <w:tcPr>
            <w:tcW w:w="671" w:type="dxa"/>
          </w:tcPr>
          <w:p w:rsidR="004F0ABB" w:rsidRDefault="004F0ABB"/>
        </w:tc>
        <w:tc>
          <w:tcPr>
            <w:tcW w:w="7830" w:type="dxa"/>
          </w:tcPr>
          <w:p w:rsidR="00174746" w:rsidRDefault="00174746" w:rsidP="00174746">
            <w:pPr>
              <w:pStyle w:val="ResumeText"/>
            </w:pPr>
            <w:r>
              <w:t>Mobile No.: 91+ 8604323861</w:t>
            </w:r>
          </w:p>
          <w:p w:rsidR="00174746" w:rsidRPr="00174746" w:rsidRDefault="00174746" w:rsidP="00174746">
            <w:pPr>
              <w:pStyle w:val="ContactInfo"/>
              <w:jc w:val="left"/>
              <w:rPr>
                <w:color w:val="7E97AD" w:themeColor="accent1"/>
              </w:rPr>
            </w:pPr>
            <w:r>
              <w:t xml:space="preserve">E-Mail: </w:t>
            </w:r>
            <w:sdt>
              <w:sdtPr>
                <w:rPr>
                  <w:rStyle w:val="Emphasis"/>
                </w:rPr>
                <w:alias w:val="Email"/>
                <w:tag w:val=""/>
                <w:id w:val="-55238538"/>
                <w:placeholder>
                  <w:docPart w:val="BACAFB07C4EB4A21B4D5690199E2146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>
                  <w:rPr>
                    <w:rStyle w:val="Emphasis"/>
                  </w:rPr>
                  <w:t>abhishek1234singh5@gmail.com</w:t>
                </w:r>
              </w:sdtContent>
            </w:sdt>
          </w:p>
          <w:p w:rsidR="00174746" w:rsidRDefault="00174746" w:rsidP="00174746">
            <w:pPr>
              <w:pStyle w:val="ResumeText"/>
            </w:pPr>
            <w:r>
              <w:t>D.O.B.- March 7,2004</w:t>
            </w:r>
          </w:p>
          <w:p w:rsidR="00174746" w:rsidRDefault="00174746" w:rsidP="00174746">
            <w:pPr>
              <w:pStyle w:val="ResumeText"/>
            </w:pPr>
            <w:r>
              <w:t>Gender – Male</w:t>
            </w:r>
          </w:p>
          <w:p w:rsidR="004F0ABB" w:rsidRDefault="00174746" w:rsidP="00174746">
            <w:pPr>
              <w:pStyle w:val="ResumeText"/>
            </w:pPr>
            <w:r>
              <w:t>Marital Status – Single/Unmarried</w:t>
            </w:r>
          </w:p>
        </w:tc>
      </w:tr>
      <w:tr w:rsidR="004F0ABB" w:rsidTr="00174746">
        <w:tc>
          <w:tcPr>
            <w:tcW w:w="1579" w:type="dxa"/>
          </w:tcPr>
          <w:p w:rsidR="004F0ABB" w:rsidRDefault="00174746">
            <w:pPr>
              <w:pStyle w:val="Heading1"/>
            </w:pPr>
            <w:r>
              <w:t>interest</w:t>
            </w:r>
          </w:p>
        </w:tc>
        <w:tc>
          <w:tcPr>
            <w:tcW w:w="671" w:type="dxa"/>
          </w:tcPr>
          <w:p w:rsidR="004F0ABB" w:rsidRDefault="004F0ABB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1883713024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368215953"/>
                  <w:placeholder>
                    <w:docPart w:val="865286CDC1214F7D9857E0661A4C8030"/>
                  </w:placeholder>
                </w:sdtPr>
                <w:sdtContent>
                  <w:p w:rsidR="00174746" w:rsidRDefault="00174746" w:rsidP="00174746">
                    <w:pPr>
                      <w:pStyle w:val="Heading2"/>
                    </w:pPr>
                    <w:r>
                      <w:t>Morning Walk</w:t>
                    </w:r>
                  </w:p>
                  <w:p w:rsidR="004F0ABB" w:rsidRDefault="00174746" w:rsidP="00174746">
                    <w:r w:rsidRPr="00174746">
                      <w:rPr>
                        <w:b/>
                        <w:bCs/>
                      </w:rPr>
                      <w:t>CLICKING PICTURES</w:t>
                    </w:r>
                  </w:p>
                </w:sdtContent>
              </w:sdt>
            </w:sdtContent>
          </w:sdt>
        </w:tc>
      </w:tr>
    </w:tbl>
    <w:p w:rsidR="004F0ABB" w:rsidRDefault="004F0ABB"/>
    <w:sectPr w:rsidR="004F0ABB" w:rsidSect="00606365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255" w:rsidRDefault="00AC1255">
      <w:pPr>
        <w:spacing w:before="0" w:after="0" w:line="240" w:lineRule="auto"/>
      </w:pPr>
      <w:r>
        <w:separator/>
      </w:r>
    </w:p>
  </w:endnote>
  <w:endnote w:type="continuationSeparator" w:id="1">
    <w:p w:rsidR="00AC1255" w:rsidRDefault="00AC12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ABB" w:rsidRDefault="00AC1255">
    <w:pPr>
      <w:pStyle w:val="Footer"/>
    </w:pPr>
    <w:r>
      <w:t xml:space="preserve">Page </w:t>
    </w:r>
    <w:r w:rsidR="00606365">
      <w:fldChar w:fldCharType="begin"/>
    </w:r>
    <w:r>
      <w:instrText xml:space="preserve"> PAGE </w:instrText>
    </w:r>
    <w:r w:rsidR="00606365">
      <w:fldChar w:fldCharType="separate"/>
    </w:r>
    <w:r>
      <w:rPr>
        <w:noProof/>
      </w:rPr>
      <w:t>2</w:t>
    </w:r>
    <w:r w:rsidR="00606365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255" w:rsidRDefault="00AC1255">
      <w:pPr>
        <w:spacing w:before="0" w:after="0" w:line="240" w:lineRule="auto"/>
      </w:pPr>
      <w:r>
        <w:separator/>
      </w:r>
    </w:p>
  </w:footnote>
  <w:footnote w:type="continuationSeparator" w:id="1">
    <w:p w:rsidR="00AC1255" w:rsidRDefault="00AC125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F1B2F"/>
    <w:multiLevelType w:val="hybridMultilevel"/>
    <w:tmpl w:val="09D0F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7730DB"/>
    <w:multiLevelType w:val="hybridMultilevel"/>
    <w:tmpl w:val="FCFE3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610308"/>
    <w:multiLevelType w:val="hybridMultilevel"/>
    <w:tmpl w:val="E124A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4F566F"/>
    <w:rsid w:val="00174746"/>
    <w:rsid w:val="004F0ABB"/>
    <w:rsid w:val="004F566F"/>
    <w:rsid w:val="00606365"/>
    <w:rsid w:val="009F12DE"/>
    <w:rsid w:val="00AC1255"/>
    <w:rsid w:val="00C97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365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606365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06365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3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3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3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36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36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36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36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60636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606365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606365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606365"/>
    <w:rPr>
      <w:kern w:val="20"/>
    </w:rPr>
  </w:style>
  <w:style w:type="paragraph" w:customStyle="1" w:styleId="ResumeText">
    <w:name w:val="Resume Text"/>
    <w:basedOn w:val="Normal"/>
    <w:qFormat/>
    <w:rsid w:val="00606365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606365"/>
    <w:rPr>
      <w:color w:val="808080"/>
    </w:rPr>
  </w:style>
  <w:style w:type="table" w:styleId="TableGrid">
    <w:name w:val="Table Grid"/>
    <w:basedOn w:val="TableNormal"/>
    <w:uiPriority w:val="59"/>
    <w:rsid w:val="00606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606365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606365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06365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365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365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365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365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365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365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606365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606365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606365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sid w:val="00606365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606365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606365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606365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606365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606365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606365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606365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606365"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rsid w:val="00606365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606365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4F56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746"/>
    <w:rPr>
      <w:color w:val="646464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474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2D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2DE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37CE38488AB492D9EB50E92DD113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F803A-6D00-41D6-B963-2D0CB3602FDE}"/>
      </w:docPartPr>
      <w:docPartBody>
        <w:p w:rsidR="00160F71" w:rsidRDefault="00160F71">
          <w:pPr>
            <w:pStyle w:val="737CE38488AB492D9EB50E92DD1131FE"/>
          </w:pPr>
          <w:r>
            <w:t>[Street Address]</w:t>
          </w:r>
        </w:p>
      </w:docPartBody>
    </w:docPart>
    <w:docPart>
      <w:docPartPr>
        <w:name w:val="C5A87A5B692D48E685666D79AEC9B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35951-A028-47F5-B839-8C07C2E25CFF}"/>
      </w:docPartPr>
      <w:docPartBody>
        <w:p w:rsidR="00160F71" w:rsidRDefault="00160F71">
          <w:pPr>
            <w:pStyle w:val="C5A87A5B692D48E685666D79AEC9BDC8"/>
          </w:pPr>
          <w:r>
            <w:t>[City, ST ZIP Code]</w:t>
          </w:r>
        </w:p>
      </w:docPartBody>
    </w:docPart>
    <w:docPart>
      <w:docPartPr>
        <w:name w:val="094F7C73DE684B00A26EB52DF044A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8684E-B955-405C-B6F7-0C6860BA1884}"/>
      </w:docPartPr>
      <w:docPartBody>
        <w:p w:rsidR="00160F71" w:rsidRDefault="00160F71">
          <w:pPr>
            <w:pStyle w:val="094F7C73DE684B00A26EB52DF044AEE9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0650FEAB34BD44E8A0FBA63EE1F23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219A4-0FA8-4E86-9BDB-3C56C9E167FA}"/>
      </w:docPartPr>
      <w:docPartBody>
        <w:p w:rsidR="00160F71" w:rsidRDefault="00160F71">
          <w:pPr>
            <w:pStyle w:val="0650FEAB34BD44E8A0FBA63EE1F234CC"/>
          </w:pPr>
          <w:r>
            <w:t>[Your Name]</w:t>
          </w:r>
        </w:p>
      </w:docPartBody>
    </w:docPart>
    <w:docPart>
      <w:docPartPr>
        <w:name w:val="865286CDC1214F7D9857E0661A4C8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BCBF2-163A-475A-B46B-092B3D90FC9B}"/>
      </w:docPartPr>
      <w:docPartBody>
        <w:p w:rsidR="00160F71" w:rsidRDefault="00160F71">
          <w:pPr>
            <w:pStyle w:val="865286CDC1214F7D9857E0661A4C803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F51DA"/>
    <w:rsid w:val="00160F71"/>
    <w:rsid w:val="008F51DA"/>
    <w:rsid w:val="00BC7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7CE38488AB492D9EB50E92DD1131FE">
    <w:name w:val="737CE38488AB492D9EB50E92DD1131FE"/>
    <w:rsid w:val="00160F71"/>
  </w:style>
  <w:style w:type="paragraph" w:customStyle="1" w:styleId="C5A87A5B692D48E685666D79AEC9BDC8">
    <w:name w:val="C5A87A5B692D48E685666D79AEC9BDC8"/>
    <w:rsid w:val="00160F71"/>
  </w:style>
  <w:style w:type="paragraph" w:customStyle="1" w:styleId="F72704CD845B404FA393E6305B8ED92D">
    <w:name w:val="F72704CD845B404FA393E6305B8ED92D"/>
    <w:rsid w:val="00160F71"/>
  </w:style>
  <w:style w:type="paragraph" w:customStyle="1" w:styleId="A23D06BC2ABA414996B63F26FB0602D0">
    <w:name w:val="A23D06BC2ABA414996B63F26FB0602D0"/>
    <w:rsid w:val="00160F71"/>
  </w:style>
  <w:style w:type="character" w:styleId="Emphasis">
    <w:name w:val="Emphasis"/>
    <w:basedOn w:val="DefaultParagraphFont"/>
    <w:uiPriority w:val="2"/>
    <w:unhideWhenUsed/>
    <w:qFormat/>
    <w:rsid w:val="008F51DA"/>
    <w:rPr>
      <w:color w:val="4F81BD" w:themeColor="accent1"/>
    </w:rPr>
  </w:style>
  <w:style w:type="paragraph" w:customStyle="1" w:styleId="094F7C73DE684B00A26EB52DF044AEE9">
    <w:name w:val="094F7C73DE684B00A26EB52DF044AEE9"/>
    <w:rsid w:val="00160F71"/>
  </w:style>
  <w:style w:type="paragraph" w:customStyle="1" w:styleId="0650FEAB34BD44E8A0FBA63EE1F234CC">
    <w:name w:val="0650FEAB34BD44E8A0FBA63EE1F234CC"/>
    <w:rsid w:val="00160F71"/>
  </w:style>
  <w:style w:type="paragraph" w:customStyle="1" w:styleId="2407080BBAAD49479BB9B98A78588C8E">
    <w:name w:val="2407080BBAAD49479BB9B98A78588C8E"/>
    <w:rsid w:val="00160F71"/>
  </w:style>
  <w:style w:type="paragraph" w:customStyle="1" w:styleId="ResumeText">
    <w:name w:val="Resume Text"/>
    <w:basedOn w:val="Normal"/>
    <w:qFormat/>
    <w:rsid w:val="00160F71"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F145047DF1D7403194E660B3B09AA395">
    <w:name w:val="F145047DF1D7403194E660B3B09AA395"/>
    <w:rsid w:val="00160F71"/>
  </w:style>
  <w:style w:type="character" w:styleId="PlaceholderText">
    <w:name w:val="Placeholder Text"/>
    <w:basedOn w:val="DefaultParagraphFont"/>
    <w:uiPriority w:val="99"/>
    <w:semiHidden/>
    <w:rsid w:val="008F51DA"/>
    <w:rPr>
      <w:color w:val="808080"/>
    </w:rPr>
  </w:style>
  <w:style w:type="paragraph" w:customStyle="1" w:styleId="865286CDC1214F7D9857E0661A4C8030">
    <w:name w:val="865286CDC1214F7D9857E0661A4C8030"/>
    <w:rsid w:val="00160F71"/>
  </w:style>
  <w:style w:type="paragraph" w:customStyle="1" w:styleId="6B6F26B6CC3C4EFCBD9D9D24171E08C3">
    <w:name w:val="6B6F26B6CC3C4EFCBD9D9D24171E08C3"/>
    <w:rsid w:val="00160F71"/>
  </w:style>
  <w:style w:type="paragraph" w:customStyle="1" w:styleId="0AF7AFD7A2A64078B190DCAEB21D53E2">
    <w:name w:val="0AF7AFD7A2A64078B190DCAEB21D53E2"/>
    <w:rsid w:val="00160F71"/>
  </w:style>
  <w:style w:type="paragraph" w:customStyle="1" w:styleId="1F6CD766387F4CCEB85F7DC10D64E5A5">
    <w:name w:val="1F6CD766387F4CCEB85F7DC10D64E5A5"/>
    <w:rsid w:val="00160F71"/>
  </w:style>
  <w:style w:type="paragraph" w:customStyle="1" w:styleId="1D9140166DFF469699551F0ABFED5339">
    <w:name w:val="1D9140166DFF469699551F0ABFED5339"/>
    <w:rsid w:val="00160F71"/>
  </w:style>
  <w:style w:type="paragraph" w:customStyle="1" w:styleId="AEEE7893425A4A03AC6EF1EEBFD01707">
    <w:name w:val="AEEE7893425A4A03AC6EF1EEBFD01707"/>
    <w:rsid w:val="00160F71"/>
  </w:style>
  <w:style w:type="paragraph" w:customStyle="1" w:styleId="C8276069D6A646FDAA551A43FB4364FB">
    <w:name w:val="C8276069D6A646FDAA551A43FB4364FB"/>
    <w:rsid w:val="00160F71"/>
  </w:style>
  <w:style w:type="paragraph" w:customStyle="1" w:styleId="792F462F96CA40E69BAE28437D03F5CD">
    <w:name w:val="792F462F96CA40E69BAE28437D03F5CD"/>
    <w:rsid w:val="00160F71"/>
  </w:style>
  <w:style w:type="paragraph" w:customStyle="1" w:styleId="2B845CAE890C4139A3DB4EFA5DEBF1A0">
    <w:name w:val="2B845CAE890C4139A3DB4EFA5DEBF1A0"/>
    <w:rsid w:val="00160F71"/>
  </w:style>
  <w:style w:type="paragraph" w:customStyle="1" w:styleId="BEDECC439E664E03BB3124433BCE9F53">
    <w:name w:val="BEDECC439E664E03BB3124433BCE9F53"/>
    <w:rsid w:val="00160F71"/>
  </w:style>
  <w:style w:type="paragraph" w:customStyle="1" w:styleId="760B7795CEBE436E87C5D29EBF8B42C7">
    <w:name w:val="760B7795CEBE436E87C5D29EBF8B42C7"/>
    <w:rsid w:val="00160F71"/>
  </w:style>
  <w:style w:type="paragraph" w:customStyle="1" w:styleId="22078763B5B746FC9C3C7D3923D78511">
    <w:name w:val="22078763B5B746FC9C3C7D3923D78511"/>
    <w:rsid w:val="008F51DA"/>
  </w:style>
  <w:style w:type="paragraph" w:customStyle="1" w:styleId="D4AF2DC864D54B559ED2B8FAD009419A">
    <w:name w:val="D4AF2DC864D54B559ED2B8FAD009419A"/>
    <w:rsid w:val="008F51DA"/>
  </w:style>
  <w:style w:type="paragraph" w:customStyle="1" w:styleId="B59CD919FBA9475DB1B78E3E914DC1A4">
    <w:name w:val="B59CD919FBA9475DB1B78E3E914DC1A4"/>
    <w:rsid w:val="008F51DA"/>
  </w:style>
  <w:style w:type="paragraph" w:customStyle="1" w:styleId="12606C03DD134C33BFE788885FFC27E8">
    <w:name w:val="12606C03DD134C33BFE788885FFC27E8"/>
    <w:rsid w:val="008F51DA"/>
  </w:style>
  <w:style w:type="paragraph" w:customStyle="1" w:styleId="04CC79C39DFE44819383FE1453800ADB">
    <w:name w:val="04CC79C39DFE44819383FE1453800ADB"/>
    <w:rsid w:val="008F51DA"/>
  </w:style>
  <w:style w:type="paragraph" w:customStyle="1" w:styleId="BACAFB07C4EB4A21B4D5690199E21461">
    <w:name w:val="BACAFB07C4EB4A21B4D5690199E21461"/>
    <w:rsid w:val="008F51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243,F-Block</CompanyAddress>
  <CompanyPhone/>
  <CompanyFax/>
  <CompanyEmail>abhishek1234singh5@gmail.com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abhishek singh</dc:creator>
  <cp:keywords/>
  <cp:lastModifiedBy>ABC</cp:lastModifiedBy>
  <cp:revision>2</cp:revision>
  <dcterms:created xsi:type="dcterms:W3CDTF">2024-05-27T15:20:00Z</dcterms:created>
  <dcterms:modified xsi:type="dcterms:W3CDTF">2024-07-01T12:48:00Z</dcterms:modified>
  <cp:category>Panki,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